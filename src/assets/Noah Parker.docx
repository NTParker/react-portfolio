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01"/>
        <w:gridCol w:w="2704"/>
        <w:gridCol w:w="3599"/>
        <w:gridCol w:w="2696"/>
        <w:gridCol w:w="900"/>
      </w:tblGrid>
      <w:tr w:rsidR="00605A5B" w14:paraId="215B7447" w14:textId="77777777" w:rsidTr="00FC1E90">
        <w:trPr>
          <w:trHeight w:val="2285"/>
        </w:trPr>
        <w:tc>
          <w:tcPr>
            <w:tcW w:w="901" w:type="dxa"/>
            <w:tcBorders>
              <w:bottom w:val="single" w:sz="12" w:space="0" w:color="648276" w:themeColor="accent5"/>
            </w:tcBorders>
          </w:tcPr>
          <w:p w14:paraId="6342C346" w14:textId="77777777" w:rsidR="00605A5B" w:rsidRDefault="00605A5B"/>
        </w:tc>
        <w:tc>
          <w:tcPr>
            <w:tcW w:w="8999" w:type="dxa"/>
            <w:gridSpan w:val="3"/>
            <w:tcBorders>
              <w:bottom w:val="single" w:sz="12" w:space="0" w:color="648276" w:themeColor="accent5"/>
            </w:tcBorders>
          </w:tcPr>
          <w:p w14:paraId="5F34BE39" w14:textId="05727E68" w:rsidR="00FC1E90" w:rsidRPr="00FC1E90" w:rsidRDefault="00FC1E90" w:rsidP="00FC1E90">
            <w:pPr>
              <w:pStyle w:val="Title"/>
            </w:pPr>
            <w:r>
              <w:t xml:space="preserve">Noah </w:t>
            </w:r>
            <w:r w:rsidRPr="00FC1E90">
              <w:rPr>
                <w:color w:val="648276" w:themeColor="accent5"/>
              </w:rPr>
              <w:t>Parker</w:t>
            </w:r>
          </w:p>
          <w:p w14:paraId="206218CB" w14:textId="7EFE4ABF" w:rsidR="00605A5B" w:rsidRPr="00FC1E90" w:rsidRDefault="00FC1E90" w:rsidP="00A77921">
            <w:pPr>
              <w:pStyle w:val="Subtitle"/>
              <w:rPr>
                <w:b w:val="0"/>
                <w:bCs/>
              </w:rPr>
            </w:pPr>
            <w:r w:rsidRPr="00FC1E90">
              <w:rPr>
                <w:b w:val="0"/>
                <w:bCs/>
              </w:rPr>
              <w:t>Software Developer</w:t>
            </w:r>
          </w:p>
        </w:tc>
        <w:tc>
          <w:tcPr>
            <w:tcW w:w="900" w:type="dxa"/>
            <w:tcBorders>
              <w:bottom w:val="single" w:sz="12" w:space="0" w:color="648276" w:themeColor="accent5"/>
            </w:tcBorders>
          </w:tcPr>
          <w:p w14:paraId="6E5DD905" w14:textId="77777777" w:rsidR="00605A5B" w:rsidRDefault="00605A5B"/>
        </w:tc>
      </w:tr>
      <w:tr w:rsidR="00F4501B" w14:paraId="0636F6F0" w14:textId="77777777" w:rsidTr="00FC1E90">
        <w:tc>
          <w:tcPr>
            <w:tcW w:w="3605" w:type="dxa"/>
            <w:gridSpan w:val="2"/>
            <w:tcBorders>
              <w:top w:val="single" w:sz="12" w:space="0" w:color="648276" w:themeColor="accent5"/>
              <w:right w:val="single" w:sz="12" w:space="0" w:color="648276" w:themeColor="accent5"/>
            </w:tcBorders>
          </w:tcPr>
          <w:p w14:paraId="4C888B27" w14:textId="77777777" w:rsidR="00F4501B" w:rsidRDefault="00F4501B"/>
        </w:tc>
        <w:tc>
          <w:tcPr>
            <w:tcW w:w="3599" w:type="dxa"/>
            <w:tcBorders>
              <w:top w:val="single" w:sz="12" w:space="0" w:color="648276" w:themeColor="accent5"/>
              <w:left w:val="single" w:sz="12" w:space="0" w:color="648276" w:themeColor="accent5"/>
            </w:tcBorders>
          </w:tcPr>
          <w:p w14:paraId="2D4F3C53" w14:textId="77777777" w:rsidR="00F4501B" w:rsidRDefault="00F4501B"/>
        </w:tc>
        <w:tc>
          <w:tcPr>
            <w:tcW w:w="3596" w:type="dxa"/>
            <w:gridSpan w:val="2"/>
            <w:tcBorders>
              <w:top w:val="single" w:sz="12" w:space="0" w:color="648276" w:themeColor="accent5"/>
            </w:tcBorders>
          </w:tcPr>
          <w:p w14:paraId="53C9F7DF" w14:textId="77777777" w:rsidR="00F4501B" w:rsidRDefault="00F4501B"/>
        </w:tc>
      </w:tr>
      <w:tr w:rsidR="00FC1E90" w14:paraId="249FC986" w14:textId="77777777" w:rsidTr="00FC1E90">
        <w:trPr>
          <w:trHeight w:val="2057"/>
        </w:trPr>
        <w:tc>
          <w:tcPr>
            <w:tcW w:w="3605" w:type="dxa"/>
            <w:gridSpan w:val="2"/>
            <w:tcBorders>
              <w:right w:val="single" w:sz="12" w:space="0" w:color="648276" w:themeColor="accent5"/>
            </w:tcBorders>
          </w:tcPr>
          <w:p w14:paraId="05AC0F43" w14:textId="77777777" w:rsidR="00FC1E90" w:rsidRPr="004B5F10" w:rsidRDefault="00FC1E90" w:rsidP="00FC1E90">
            <w:pPr>
              <w:pStyle w:val="Heading1"/>
            </w:pPr>
            <w:sdt>
              <w:sdtPr>
                <w:id w:val="1604447469"/>
                <w:placeholder>
                  <w:docPart w:val="2B06F48A5AE5488FB5C96CD2A2A902B8"/>
                </w:placeholder>
                <w:temporary/>
                <w:showingPlcHdr/>
                <w15:appearance w15:val="hidden"/>
                <w:text/>
              </w:sdtPr>
              <w:sdtContent>
                <w:r w:rsidRPr="004B5F10">
                  <w:t>Contact</w:t>
                </w:r>
              </w:sdtContent>
            </w:sdt>
          </w:p>
          <w:p w14:paraId="2E4988C7" w14:textId="77777777" w:rsidR="00FC1E90" w:rsidRDefault="00FC1E90" w:rsidP="00FC1E90">
            <w:pPr>
              <w:pStyle w:val="TextLeft"/>
            </w:pPr>
            <w:r>
              <w:t>12520 E 75</w:t>
            </w:r>
            <w:r w:rsidRPr="00FC1E90">
              <w:rPr>
                <w:vertAlign w:val="superscript"/>
              </w:rPr>
              <w:t>th</w:t>
            </w:r>
            <w:r>
              <w:t xml:space="preserve"> Street </w:t>
            </w:r>
          </w:p>
          <w:p w14:paraId="7D5742BA" w14:textId="31A5520D" w:rsidR="00FC1E90" w:rsidRDefault="00FC1E90" w:rsidP="00FC1E90">
            <w:pPr>
              <w:pStyle w:val="TextLeft"/>
            </w:pPr>
            <w:r>
              <w:t>Indianapolis, IN 46236</w:t>
            </w:r>
          </w:p>
          <w:p w14:paraId="17A7C8C4" w14:textId="77777777" w:rsidR="00FC1E90" w:rsidRDefault="00FC1E90" w:rsidP="00FC1E90">
            <w:pPr>
              <w:pStyle w:val="TextLeft"/>
            </w:pPr>
          </w:p>
          <w:p w14:paraId="1ACDCFF6" w14:textId="790F6C60" w:rsidR="00FC1E90" w:rsidRDefault="00FC1E90" w:rsidP="00FC1E90">
            <w:pPr>
              <w:pStyle w:val="TextLeft"/>
            </w:pPr>
            <w:r>
              <w:t>(317)-427-3997</w:t>
            </w:r>
          </w:p>
          <w:p w14:paraId="64AFD227" w14:textId="3E7A4C95" w:rsidR="00FC1E90" w:rsidRPr="001B744B" w:rsidRDefault="00FC1E90" w:rsidP="00FC1E90">
            <w:pPr>
              <w:pStyle w:val="TextLeft"/>
            </w:pPr>
            <w:r>
              <w:t>noahtmparker@gmail.com</w:t>
            </w:r>
          </w:p>
          <w:p w14:paraId="481E0E70" w14:textId="339A6F00" w:rsidR="00FC1E90" w:rsidRDefault="00FC1E90" w:rsidP="00FC1E90">
            <w:pPr>
              <w:pStyle w:val="TextLeft"/>
            </w:pPr>
            <w:r w:rsidRPr="00FC1E90">
              <w:t>linkedin.com/in/-noah-parker/</w:t>
            </w:r>
          </w:p>
        </w:tc>
        <w:tc>
          <w:tcPr>
            <w:tcW w:w="7195" w:type="dxa"/>
            <w:gridSpan w:val="3"/>
            <w:tcBorders>
              <w:left w:val="single" w:sz="12" w:space="0" w:color="648276" w:themeColor="accent5"/>
            </w:tcBorders>
          </w:tcPr>
          <w:p w14:paraId="1A4B515F" w14:textId="77777777" w:rsidR="00FC1E90" w:rsidRPr="00DC715A" w:rsidRDefault="00FC1E90" w:rsidP="00FC1E90">
            <w:pPr>
              <w:pStyle w:val="Heading2"/>
            </w:pPr>
            <w:sdt>
              <w:sdtPr>
                <w:id w:val="863870713"/>
                <w:placeholder>
                  <w:docPart w:val="991C4827625A4A208D75FE965173B78F"/>
                </w:placeholder>
                <w:temporary/>
                <w:showingPlcHdr/>
                <w15:appearance w15:val="hidden"/>
              </w:sdtPr>
              <w:sdtContent>
                <w:r w:rsidRPr="00DC715A">
                  <w:t>Education</w:t>
                </w:r>
              </w:sdtContent>
            </w:sdt>
          </w:p>
          <w:p w14:paraId="567D738A" w14:textId="77777777" w:rsidR="00FC1E90" w:rsidRPr="008076B7" w:rsidRDefault="00FC1E90" w:rsidP="00FC1E90">
            <w:pPr>
              <w:pStyle w:val="SmallText"/>
            </w:pPr>
            <w:r>
              <w:t>November 2022</w:t>
            </w:r>
          </w:p>
          <w:p w14:paraId="25C660A8" w14:textId="77777777" w:rsidR="00FC1E90" w:rsidRPr="00FC1E90" w:rsidRDefault="00FC1E90" w:rsidP="00FC1E90">
            <w:pPr>
              <w:pStyle w:val="TextRight"/>
              <w:rPr>
                <w:color w:val="4A6158" w:themeColor="accent5" w:themeShade="BF"/>
              </w:rPr>
            </w:pPr>
            <w:r>
              <w:rPr>
                <w:rStyle w:val="Emphasis"/>
              </w:rPr>
              <w:t>Software Development Bootcamp</w:t>
            </w:r>
            <w:r w:rsidRPr="00EE2BDB">
              <w:rPr>
                <w:rStyle w:val="Emphasis"/>
              </w:rPr>
              <w:t xml:space="preserve"> • </w:t>
            </w:r>
            <w:r>
              <w:rPr>
                <w:rStyle w:val="Emphasis"/>
              </w:rPr>
              <w:t>Butler University</w:t>
            </w:r>
            <w:r>
              <w:t xml:space="preserve"> </w:t>
            </w:r>
          </w:p>
          <w:p w14:paraId="4676D99C" w14:textId="77777777" w:rsidR="00FC1E90" w:rsidRPr="008076B7" w:rsidRDefault="00FC1E90" w:rsidP="00FC1E90">
            <w:pPr>
              <w:tabs>
                <w:tab w:val="left" w:pos="540"/>
                <w:tab w:val="left" w:pos="1350"/>
                <w:tab w:val="left" w:pos="2070"/>
                <w:tab w:val="left" w:pos="7830"/>
              </w:tabs>
              <w:overflowPunct w:val="0"/>
              <w:autoSpaceDE w:val="0"/>
              <w:autoSpaceDN w:val="0"/>
              <w:adjustRightInd w:val="0"/>
              <w:contextualSpacing/>
              <w:textAlignment w:val="baseline"/>
              <w:rPr>
                <w:rFonts w:ascii="Calibri Light" w:hAnsi="Calibri Light" w:cs="Calibri Light"/>
              </w:rPr>
            </w:pPr>
          </w:p>
          <w:p w14:paraId="58870193" w14:textId="77777777" w:rsidR="00FC1E90" w:rsidRPr="008076B7" w:rsidRDefault="00FC1E90" w:rsidP="00FC1E90">
            <w:pPr>
              <w:pStyle w:val="SmallText"/>
            </w:pPr>
            <w:r>
              <w:t>May 2020</w:t>
            </w:r>
          </w:p>
          <w:p w14:paraId="1F94A58D" w14:textId="4E543E51" w:rsidR="00FC1E90" w:rsidRPr="00EE2BDB" w:rsidRDefault="00FC1E90" w:rsidP="00FC1E90">
            <w:pPr>
              <w:pStyle w:val="TextRight"/>
            </w:pPr>
            <w:r>
              <w:rPr>
                <w:rStyle w:val="Emphasis"/>
              </w:rPr>
              <w:t>Bachelor of arts in General Studies</w:t>
            </w:r>
            <w:r w:rsidRPr="00EE2BDB">
              <w:rPr>
                <w:rStyle w:val="Emphasis"/>
              </w:rPr>
              <w:t xml:space="preserve"> • </w:t>
            </w:r>
            <w:r>
              <w:rPr>
                <w:rStyle w:val="Emphasis"/>
              </w:rPr>
              <w:t>Certificate in Human Resource Management</w:t>
            </w:r>
            <w:r>
              <w:t xml:space="preserve"> </w:t>
            </w:r>
            <w:r w:rsidRPr="00EE2BDB">
              <w:rPr>
                <w:rStyle w:val="Emphasis"/>
              </w:rPr>
              <w:t xml:space="preserve">• </w:t>
            </w:r>
            <w:r>
              <w:rPr>
                <w:rStyle w:val="Emphasis"/>
              </w:rPr>
              <w:t>Indiana University</w:t>
            </w:r>
          </w:p>
        </w:tc>
      </w:tr>
      <w:tr w:rsidR="00E10F01" w14:paraId="0F4725AA" w14:textId="77777777" w:rsidTr="00FC1E90">
        <w:trPr>
          <w:trHeight w:val="3688"/>
        </w:trPr>
        <w:tc>
          <w:tcPr>
            <w:tcW w:w="3605" w:type="dxa"/>
            <w:gridSpan w:val="2"/>
            <w:tcBorders>
              <w:right w:val="single" w:sz="12" w:space="0" w:color="648276" w:themeColor="accent5"/>
            </w:tcBorders>
          </w:tcPr>
          <w:p w14:paraId="2102CF1B" w14:textId="77777777" w:rsidR="00E10F01" w:rsidRPr="004B5F10" w:rsidRDefault="00000000" w:rsidP="004B5F10">
            <w:pPr>
              <w:pStyle w:val="Heading1"/>
            </w:pPr>
            <w:sdt>
              <w:sdtPr>
                <w:id w:val="1203374935"/>
                <w:placeholder>
                  <w:docPart w:val="756AC06B6E624ADBB4B6A8FF63C59AAD"/>
                </w:placeholder>
                <w:temporary/>
                <w:showingPlcHdr/>
                <w15:appearance w15:val="hidden"/>
                <w:text/>
              </w:sdtPr>
              <w:sdtContent>
                <w:r w:rsidR="00E10F01" w:rsidRPr="004B5F10">
                  <w:t>Key Skills</w:t>
                </w:r>
              </w:sdtContent>
            </w:sdt>
          </w:p>
          <w:p w14:paraId="631D5645" w14:textId="77777777" w:rsidR="00FC1E90" w:rsidRDefault="00FC1E90" w:rsidP="00FC1E90">
            <w:pPr>
              <w:pStyle w:val="TextLeft"/>
            </w:pPr>
            <w:r>
              <w:t xml:space="preserve">JavaScript </w:t>
            </w:r>
          </w:p>
          <w:p w14:paraId="0AC0AF3F" w14:textId="77777777" w:rsidR="00FC1E90" w:rsidRDefault="00FC1E90" w:rsidP="00FC1E90">
            <w:pPr>
              <w:pStyle w:val="TextLeft"/>
            </w:pPr>
            <w:r>
              <w:t xml:space="preserve">HTML/CSS </w:t>
            </w:r>
          </w:p>
          <w:p w14:paraId="7FC93324" w14:textId="77777777" w:rsidR="00FC1E90" w:rsidRDefault="00FC1E90" w:rsidP="00FC1E90">
            <w:pPr>
              <w:pStyle w:val="TextLeft"/>
            </w:pPr>
            <w:r>
              <w:t xml:space="preserve">JQuery </w:t>
            </w:r>
          </w:p>
          <w:p w14:paraId="19DA0718" w14:textId="77777777" w:rsidR="00FC1E90" w:rsidRDefault="00FC1E90" w:rsidP="00FC1E90">
            <w:pPr>
              <w:pStyle w:val="TextLeft"/>
            </w:pPr>
            <w:r>
              <w:t xml:space="preserve">Node.js </w:t>
            </w:r>
          </w:p>
          <w:p w14:paraId="58D03D41" w14:textId="77777777" w:rsidR="00FC1E90" w:rsidRDefault="00FC1E90" w:rsidP="00FC1E90">
            <w:pPr>
              <w:pStyle w:val="TextLeft"/>
            </w:pPr>
            <w:r>
              <w:t xml:space="preserve">Express.js </w:t>
            </w:r>
          </w:p>
          <w:p w14:paraId="4C5964DE" w14:textId="77777777" w:rsidR="00FC1E90" w:rsidRDefault="00FC1E90" w:rsidP="00FC1E90">
            <w:pPr>
              <w:pStyle w:val="TextLeft"/>
            </w:pPr>
            <w:r>
              <w:t xml:space="preserve">SQL </w:t>
            </w:r>
          </w:p>
          <w:p w14:paraId="604F5778" w14:textId="77777777" w:rsidR="00FC1E90" w:rsidRDefault="00FC1E90" w:rsidP="00FC1E90">
            <w:pPr>
              <w:pStyle w:val="TextLeft"/>
            </w:pPr>
            <w:r>
              <w:t xml:space="preserve">Heroku </w:t>
            </w:r>
          </w:p>
          <w:p w14:paraId="6F300EAD" w14:textId="253E2F6F" w:rsidR="004B5F10" w:rsidRDefault="00FC1E90" w:rsidP="00FC1E90">
            <w:pPr>
              <w:pStyle w:val="TextLeft"/>
            </w:pPr>
            <w:r>
              <w:t>Handlebars</w:t>
            </w:r>
          </w:p>
          <w:p w14:paraId="0F94E39C" w14:textId="77777777" w:rsidR="00FC1E90" w:rsidRPr="00FC1E90" w:rsidRDefault="00FC1E90" w:rsidP="00FC1E90"/>
          <w:p w14:paraId="21AFF50A" w14:textId="77777777" w:rsidR="00CD7F27" w:rsidRPr="00B471FA" w:rsidRDefault="00CD7F27" w:rsidP="00B471FA">
            <w:pPr>
              <w:pStyle w:val="TextLeft"/>
              <w:rPr>
                <w:rStyle w:val="Heading1Char"/>
                <w:rFonts w:asciiTheme="minorHAnsi" w:hAnsiTheme="minorHAnsi" w:cstheme="minorBidi"/>
                <w:b w:val="0"/>
                <w:color w:val="404040" w:themeColor="text1" w:themeTint="BF"/>
                <w:sz w:val="22"/>
              </w:rPr>
            </w:pPr>
          </w:p>
          <w:p w14:paraId="76585393" w14:textId="5354DF23" w:rsidR="00E10F01" w:rsidRPr="001A4B03" w:rsidRDefault="001A4B03" w:rsidP="004B5F10">
            <w:pPr>
              <w:pStyle w:val="Heading1"/>
              <w:rPr>
                <w:bCs/>
              </w:rPr>
            </w:pPr>
            <w:r w:rsidRPr="001A4B03">
              <w:rPr>
                <w:bCs/>
              </w:rPr>
              <w:t>Links to my work</w:t>
            </w:r>
          </w:p>
          <w:p w14:paraId="1C63208F" w14:textId="2088E65F" w:rsidR="00D401BD" w:rsidRPr="00D401BD" w:rsidRDefault="00D401BD" w:rsidP="004B5F10">
            <w:pPr>
              <w:pStyle w:val="TextLeft"/>
              <w:rPr>
                <w:color w:val="auto"/>
              </w:rPr>
            </w:pPr>
            <w:hyperlink r:id="rId7" w:history="1">
              <w:r w:rsidRPr="00D401BD">
                <w:rPr>
                  <w:rStyle w:val="Hyperlink"/>
                  <w:color w:val="auto"/>
                </w:rPr>
                <w:t>https://github.com/NTParker</w:t>
              </w:r>
            </w:hyperlink>
            <w:r w:rsidRPr="00D401BD">
              <w:rPr>
                <w:color w:val="auto"/>
              </w:rPr>
              <w:t xml:space="preserve"> </w:t>
            </w:r>
          </w:p>
          <w:p w14:paraId="61EB4C9A" w14:textId="77777777" w:rsidR="00D401BD" w:rsidRPr="00D401BD" w:rsidRDefault="00D401BD" w:rsidP="004B5F10">
            <w:pPr>
              <w:pStyle w:val="TextLeft"/>
              <w:rPr>
                <w:color w:val="auto"/>
              </w:rPr>
            </w:pPr>
          </w:p>
          <w:p w14:paraId="429FCE97" w14:textId="16994E0D" w:rsidR="00D401BD" w:rsidRPr="00D401BD" w:rsidRDefault="00D401BD" w:rsidP="00D401BD">
            <w:pPr>
              <w:pStyle w:val="TextLeft"/>
            </w:pPr>
            <w:hyperlink r:id="rId8" w:history="1">
              <w:r w:rsidRPr="00D401BD">
                <w:rPr>
                  <w:rStyle w:val="Hyperlink"/>
                  <w:color w:val="auto"/>
                </w:rPr>
                <w:t>https://ntparker.github.io/My-Portfolio/</w:t>
              </w:r>
            </w:hyperlink>
          </w:p>
        </w:tc>
        <w:tc>
          <w:tcPr>
            <w:tcW w:w="7195" w:type="dxa"/>
            <w:gridSpan w:val="3"/>
            <w:tcBorders>
              <w:left w:val="single" w:sz="12" w:space="0" w:color="648276" w:themeColor="accent5"/>
            </w:tcBorders>
          </w:tcPr>
          <w:p w14:paraId="07C55139" w14:textId="1767C2AE" w:rsidR="00E10F01" w:rsidRDefault="001A4B03" w:rsidP="00E10F01">
            <w:pPr>
              <w:pStyle w:val="Heading2"/>
            </w:pPr>
            <w:r>
              <w:t>Professional Experience</w:t>
            </w:r>
          </w:p>
          <w:p w14:paraId="37C9AD6E" w14:textId="746C1B15" w:rsidR="00E10F01" w:rsidRPr="001B744B" w:rsidRDefault="001A4B03" w:rsidP="00E10F01">
            <w:pPr>
              <w:pStyle w:val="SmallText"/>
            </w:pPr>
            <w:r>
              <w:t>July 2022 - Present</w:t>
            </w:r>
          </w:p>
          <w:p w14:paraId="4F0F37DE" w14:textId="0BBD2E10" w:rsidR="00E10F01" w:rsidRPr="00EE2BDB" w:rsidRDefault="001A4B03" w:rsidP="00EE2BDB">
            <w:pPr>
              <w:pStyle w:val="TextRight"/>
              <w:rPr>
                <w:rStyle w:val="Emphasis"/>
              </w:rPr>
            </w:pPr>
            <w:r>
              <w:rPr>
                <w:rStyle w:val="Emphasis"/>
              </w:rPr>
              <w:t>HR Assistant</w:t>
            </w:r>
            <w:r w:rsidR="0084513D" w:rsidRPr="00EE2BDB">
              <w:rPr>
                <w:rStyle w:val="Emphasis"/>
              </w:rPr>
              <w:t xml:space="preserve"> </w:t>
            </w:r>
            <w:r w:rsidR="00E10F01" w:rsidRPr="00EE2BDB">
              <w:rPr>
                <w:rStyle w:val="Emphasis"/>
              </w:rPr>
              <w:t xml:space="preserve">• </w:t>
            </w:r>
            <w:r>
              <w:rPr>
                <w:rStyle w:val="Emphasis"/>
              </w:rPr>
              <w:t>Kelly Services</w:t>
            </w:r>
            <w:r w:rsidR="0084513D">
              <w:t xml:space="preserve"> </w:t>
            </w:r>
            <w:r w:rsidR="00E10F01" w:rsidRPr="00EE2BDB">
              <w:rPr>
                <w:rStyle w:val="Emphasis"/>
              </w:rPr>
              <w:t xml:space="preserve">• </w:t>
            </w:r>
            <w:r>
              <w:rPr>
                <w:rStyle w:val="Emphasis"/>
              </w:rPr>
              <w:t>Remote</w:t>
            </w:r>
          </w:p>
          <w:p w14:paraId="15DF1080" w14:textId="3C4EF888" w:rsidR="00E10F01" w:rsidRPr="00EE2BDB" w:rsidRDefault="001A4B03" w:rsidP="00EE2BDB">
            <w:pPr>
              <w:pStyle w:val="TextRight"/>
            </w:pPr>
            <w:r>
              <w:t xml:space="preserve">Process and ordering of background checks for teaching applicants for the state of New Jersey. </w:t>
            </w:r>
          </w:p>
          <w:p w14:paraId="2988B19A" w14:textId="77777777" w:rsidR="00E10F01" w:rsidRDefault="00E10F01" w:rsidP="00E10F01">
            <w:pPr>
              <w:pStyle w:val="TextRight"/>
              <w:rPr>
                <w:sz w:val="21"/>
              </w:rPr>
            </w:pPr>
          </w:p>
          <w:p w14:paraId="7C123623" w14:textId="72B67C0D" w:rsidR="00E10F01" w:rsidRDefault="001A4B03" w:rsidP="00E10F01">
            <w:pPr>
              <w:pStyle w:val="SmallText"/>
            </w:pPr>
            <w:r>
              <w:t>August 2020 – July 2022</w:t>
            </w:r>
          </w:p>
          <w:p w14:paraId="61B3CAB5" w14:textId="68F5F082" w:rsidR="0084513D" w:rsidRPr="00EE2BDB" w:rsidRDefault="001A4B03" w:rsidP="0084513D">
            <w:pPr>
              <w:pStyle w:val="TextRight"/>
              <w:rPr>
                <w:rStyle w:val="Emphasis"/>
              </w:rPr>
            </w:pPr>
            <w:r>
              <w:rPr>
                <w:rStyle w:val="Emphasis"/>
              </w:rPr>
              <w:t>Senior Disability Representative</w:t>
            </w:r>
            <w:r w:rsidR="0084513D" w:rsidRPr="00EE2BDB">
              <w:rPr>
                <w:rStyle w:val="Emphasis"/>
              </w:rPr>
              <w:t xml:space="preserve"> • </w:t>
            </w:r>
            <w:r>
              <w:rPr>
                <w:rStyle w:val="Emphasis"/>
              </w:rPr>
              <w:t>Sedgwick</w:t>
            </w:r>
            <w:r w:rsidR="0084513D">
              <w:t xml:space="preserve"> </w:t>
            </w:r>
            <w:r w:rsidR="0084513D" w:rsidRPr="00EE2BDB">
              <w:rPr>
                <w:rStyle w:val="Emphasis"/>
              </w:rPr>
              <w:t xml:space="preserve">• </w:t>
            </w:r>
            <w:r>
              <w:rPr>
                <w:rStyle w:val="Emphasis"/>
              </w:rPr>
              <w:t>Remote</w:t>
            </w:r>
          </w:p>
          <w:p w14:paraId="49747478" w14:textId="037A4FA2" w:rsidR="00E10F01" w:rsidRPr="00EE2BDB" w:rsidRDefault="001A4B03" w:rsidP="00EE2BDB">
            <w:pPr>
              <w:pStyle w:val="TextRight"/>
            </w:pPr>
            <w:r w:rsidRPr="001A4B03">
              <w:t>Collaborate</w:t>
            </w:r>
            <w:r>
              <w:t>d</w:t>
            </w:r>
            <w:r w:rsidRPr="001A4B03">
              <w:t xml:space="preserve"> with a team of examiners to process disability and FMLA leaves for our client. Works with each associate throughout life of claim to provide guidance and ensure state and federal requirements are met</w:t>
            </w:r>
            <w:r>
              <w:t>.</w:t>
            </w:r>
          </w:p>
          <w:p w14:paraId="13A4FCF5" w14:textId="77777777" w:rsidR="00E10F01" w:rsidRDefault="00E10F01" w:rsidP="00E10F01">
            <w:pPr>
              <w:pStyle w:val="TextRight"/>
              <w:rPr>
                <w:sz w:val="21"/>
              </w:rPr>
            </w:pPr>
          </w:p>
          <w:p w14:paraId="3B8902EB" w14:textId="2D8EF723" w:rsidR="00E10F01" w:rsidRDefault="001A4B03" w:rsidP="00E10F01">
            <w:pPr>
              <w:pStyle w:val="SmallText"/>
            </w:pPr>
            <w:r>
              <w:t>June 2016 – August 2020</w:t>
            </w:r>
          </w:p>
          <w:p w14:paraId="1241C8E4" w14:textId="13C40B1D" w:rsidR="00DC715A" w:rsidRPr="00EE2BDB" w:rsidRDefault="001A4B03" w:rsidP="00DC715A">
            <w:pPr>
              <w:pStyle w:val="TextRight"/>
              <w:rPr>
                <w:rStyle w:val="Emphasis"/>
              </w:rPr>
            </w:pPr>
            <w:r>
              <w:rPr>
                <w:rStyle w:val="Emphasis"/>
              </w:rPr>
              <w:t>Sales Associate/Warehouse Manager</w:t>
            </w:r>
            <w:r w:rsidR="00DC715A" w:rsidRPr="00EE2BDB">
              <w:rPr>
                <w:rStyle w:val="Emphasis"/>
              </w:rPr>
              <w:t xml:space="preserve"> • </w:t>
            </w:r>
            <w:r>
              <w:rPr>
                <w:rStyle w:val="Emphasis"/>
              </w:rPr>
              <w:t>Plumber’s Supply Co</w:t>
            </w:r>
            <w:r w:rsidR="00DC715A">
              <w:t xml:space="preserve"> </w:t>
            </w:r>
            <w:r w:rsidR="00DC715A" w:rsidRPr="00EE2BDB">
              <w:rPr>
                <w:rStyle w:val="Emphasis"/>
              </w:rPr>
              <w:t xml:space="preserve">• </w:t>
            </w:r>
            <w:r>
              <w:rPr>
                <w:rStyle w:val="Emphasis"/>
              </w:rPr>
              <w:t>Fishers, IN</w:t>
            </w:r>
          </w:p>
          <w:p w14:paraId="00C48C4D" w14:textId="00E3B79D" w:rsidR="00E10F01" w:rsidRPr="00E10F01" w:rsidRDefault="001A4B03" w:rsidP="00EE2BDB">
            <w:pPr>
              <w:pStyle w:val="TextRight"/>
            </w:pPr>
            <w:r w:rsidRPr="001A4B03">
              <w:t>Perform</w:t>
            </w:r>
            <w:r>
              <w:t>ed</w:t>
            </w:r>
            <w:r w:rsidRPr="001A4B03">
              <w:t xml:space="preserve"> all operational activities due to small size of branch, handling invoices, data entry, inventory management, order processing, and customer service</w:t>
            </w:r>
            <w:r>
              <w:t>.</w:t>
            </w:r>
          </w:p>
        </w:tc>
      </w:tr>
      <w:tr w:rsidR="0016696C" w14:paraId="1B1A8383" w14:textId="77777777" w:rsidTr="00FC1E90">
        <w:trPr>
          <w:trHeight w:val="3688"/>
        </w:trPr>
        <w:tc>
          <w:tcPr>
            <w:tcW w:w="3605" w:type="dxa"/>
            <w:gridSpan w:val="2"/>
            <w:tcBorders>
              <w:right w:val="single" w:sz="12" w:space="0" w:color="648276" w:themeColor="accent5"/>
            </w:tcBorders>
          </w:tcPr>
          <w:p w14:paraId="377CAD5F" w14:textId="77777777" w:rsidR="0016696C" w:rsidRDefault="0016696C" w:rsidP="00E10F01">
            <w:pPr>
              <w:pStyle w:val="Heading1"/>
            </w:pPr>
          </w:p>
        </w:tc>
        <w:tc>
          <w:tcPr>
            <w:tcW w:w="7195" w:type="dxa"/>
            <w:gridSpan w:val="3"/>
            <w:tcBorders>
              <w:left w:val="single" w:sz="12" w:space="0" w:color="648276" w:themeColor="accent5"/>
            </w:tcBorders>
          </w:tcPr>
          <w:p w14:paraId="7D720AF0" w14:textId="23EF85C3" w:rsidR="0016696C" w:rsidRPr="00DE7CC5" w:rsidRDefault="0016696C" w:rsidP="00DE7CC5">
            <w:pPr>
              <w:pStyle w:val="TextRight"/>
              <w:rPr>
                <w:rStyle w:val="Emphasis"/>
              </w:rPr>
            </w:pPr>
          </w:p>
        </w:tc>
      </w:tr>
    </w:tbl>
    <w:p w14:paraId="633408D6" w14:textId="77777777" w:rsidR="00EE2BDB" w:rsidRPr="00EE2BDB" w:rsidRDefault="00EE2BDB" w:rsidP="00EE2BDB">
      <w:pPr>
        <w:tabs>
          <w:tab w:val="left" w:pos="1594"/>
        </w:tabs>
      </w:pPr>
    </w:p>
    <w:sectPr w:rsidR="00EE2BDB" w:rsidRPr="00EE2BDB" w:rsidSect="00F4501B">
      <w:footerReference w:type="default" r:id="rId9"/>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718C" w14:textId="77777777" w:rsidR="0015574D" w:rsidRDefault="0015574D" w:rsidP="00F316AD">
      <w:r>
        <w:separator/>
      </w:r>
    </w:p>
  </w:endnote>
  <w:endnote w:type="continuationSeparator" w:id="0">
    <w:p w14:paraId="7C4A26AB" w14:textId="77777777" w:rsidR="0015574D" w:rsidRDefault="0015574D"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06789" w14:textId="77777777" w:rsidR="000E1D44" w:rsidRDefault="000E1D44">
    <w:pPr>
      <w:pStyle w:val="Footer"/>
    </w:pPr>
    <w:r>
      <w:rPr>
        <w:noProof/>
        <w:lang w:val="en-AU" w:eastAsia="en-AU"/>
      </w:rPr>
      <mc:AlternateContent>
        <mc:Choice Requires="wps">
          <w:drawing>
            <wp:anchor distT="0" distB="0" distL="114300" distR="114300" simplePos="0" relativeHeight="251659264" behindDoc="0" locked="0" layoutInCell="1" allowOverlap="1" wp14:anchorId="28604123" wp14:editId="0FAFA11A">
              <wp:simplePos x="0" y="0"/>
              <wp:positionH relativeFrom="page">
                <wp:posOffset>457200</wp:posOffset>
              </wp:positionH>
              <wp:positionV relativeFrom="page">
                <wp:posOffset>9593580</wp:posOffset>
              </wp:positionV>
              <wp:extent cx="6850380"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266A0D" id="Rectangle 2" o:spid="_x0000_s1026" alt="&quot;&quot;"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A0025" w14:textId="77777777" w:rsidR="0015574D" w:rsidRDefault="0015574D" w:rsidP="00F316AD">
      <w:r>
        <w:separator/>
      </w:r>
    </w:p>
  </w:footnote>
  <w:footnote w:type="continuationSeparator" w:id="0">
    <w:p w14:paraId="5A34C969" w14:textId="77777777" w:rsidR="0015574D" w:rsidRDefault="0015574D"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604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90"/>
    <w:rsid w:val="000E1D44"/>
    <w:rsid w:val="0015252B"/>
    <w:rsid w:val="0015574D"/>
    <w:rsid w:val="0016696C"/>
    <w:rsid w:val="001A4B03"/>
    <w:rsid w:val="001A4DBF"/>
    <w:rsid w:val="001B744B"/>
    <w:rsid w:val="001C4A17"/>
    <w:rsid w:val="0020696E"/>
    <w:rsid w:val="002356A2"/>
    <w:rsid w:val="00271A16"/>
    <w:rsid w:val="002D12DA"/>
    <w:rsid w:val="003019B2"/>
    <w:rsid w:val="0034688D"/>
    <w:rsid w:val="003E7565"/>
    <w:rsid w:val="0040233B"/>
    <w:rsid w:val="00471FD0"/>
    <w:rsid w:val="00481994"/>
    <w:rsid w:val="004B5F10"/>
    <w:rsid w:val="00511A6E"/>
    <w:rsid w:val="0057534A"/>
    <w:rsid w:val="00605A5B"/>
    <w:rsid w:val="00611CD0"/>
    <w:rsid w:val="00647EE2"/>
    <w:rsid w:val="006656AF"/>
    <w:rsid w:val="00692B82"/>
    <w:rsid w:val="006C60E6"/>
    <w:rsid w:val="006E70D3"/>
    <w:rsid w:val="00723A1E"/>
    <w:rsid w:val="007302D3"/>
    <w:rsid w:val="007B0F94"/>
    <w:rsid w:val="007B3957"/>
    <w:rsid w:val="0084513D"/>
    <w:rsid w:val="008A01CE"/>
    <w:rsid w:val="00927425"/>
    <w:rsid w:val="00A23870"/>
    <w:rsid w:val="00A76A25"/>
    <w:rsid w:val="00A77921"/>
    <w:rsid w:val="00B471FA"/>
    <w:rsid w:val="00B575FB"/>
    <w:rsid w:val="00C1095A"/>
    <w:rsid w:val="00C36587"/>
    <w:rsid w:val="00C55D85"/>
    <w:rsid w:val="00CA2273"/>
    <w:rsid w:val="00CD50FD"/>
    <w:rsid w:val="00CD7F27"/>
    <w:rsid w:val="00D05DEF"/>
    <w:rsid w:val="00D365FA"/>
    <w:rsid w:val="00D401BD"/>
    <w:rsid w:val="00D47124"/>
    <w:rsid w:val="00DC715A"/>
    <w:rsid w:val="00DD5D7B"/>
    <w:rsid w:val="00DE7CC5"/>
    <w:rsid w:val="00E10F01"/>
    <w:rsid w:val="00EE2BDB"/>
    <w:rsid w:val="00F012B4"/>
    <w:rsid w:val="00F316AD"/>
    <w:rsid w:val="00F4501B"/>
    <w:rsid w:val="00F7416C"/>
    <w:rsid w:val="00FB34EE"/>
    <w:rsid w:val="00FC1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F03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B5F10"/>
    <w:rPr>
      <w:color w:val="000000" w:themeColor="text1"/>
    </w:rPr>
  </w:style>
  <w:style w:type="paragraph" w:styleId="Heading1">
    <w:name w:val="heading 1"/>
    <w:basedOn w:val="Normal"/>
    <w:next w:val="Normal"/>
    <w:link w:val="Heading1Char"/>
    <w:uiPriority w:val="2"/>
    <w:qFormat/>
    <w:rsid w:val="00FB34EE"/>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FB34EE"/>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FB34EE"/>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FB34EE"/>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271A16"/>
    <w:rPr>
      <w:color w:val="4A6158" w:themeColor="accent5" w:themeShade="BF"/>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styleId="Hyperlink">
    <w:name w:val="Hyperlink"/>
    <w:basedOn w:val="DefaultParagraphFont"/>
    <w:uiPriority w:val="99"/>
    <w:unhideWhenUsed/>
    <w:rsid w:val="00D401BD"/>
    <w:rPr>
      <w:color w:val="F7B615" w:themeColor="hyperlink"/>
      <w:u w:val="single"/>
    </w:rPr>
  </w:style>
  <w:style w:type="character" w:styleId="UnresolvedMention">
    <w:name w:val="Unresolved Mention"/>
    <w:basedOn w:val="DefaultParagraphFont"/>
    <w:uiPriority w:val="99"/>
    <w:semiHidden/>
    <w:unhideWhenUsed/>
    <w:rsid w:val="00D40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parker.github.io/My-Portfolio/" TargetMode="External"/><Relationship Id="rId3" Type="http://schemas.openxmlformats.org/officeDocument/2006/relationships/settings" Target="settings.xml"/><Relationship Id="rId7" Type="http://schemas.openxmlformats.org/officeDocument/2006/relationships/hyperlink" Target="https://github.com/NTPark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t\AppData\Roaming\Microsoft\Templates\Attorn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6AC06B6E624ADBB4B6A8FF63C59AAD"/>
        <w:category>
          <w:name w:val="General"/>
          <w:gallery w:val="placeholder"/>
        </w:category>
        <w:types>
          <w:type w:val="bbPlcHdr"/>
        </w:types>
        <w:behaviors>
          <w:behavior w:val="content"/>
        </w:behaviors>
        <w:guid w:val="{D5FDC457-471F-4D9F-B843-42AC3D7A4CC7}"/>
      </w:docPartPr>
      <w:docPartBody>
        <w:p w:rsidR="00000000" w:rsidRDefault="00000000">
          <w:pPr>
            <w:pStyle w:val="756AC06B6E624ADBB4B6A8FF63C59AAD"/>
          </w:pPr>
          <w:r w:rsidRPr="004B5F10">
            <w:t>Key Skills</w:t>
          </w:r>
        </w:p>
      </w:docPartBody>
    </w:docPart>
    <w:docPart>
      <w:docPartPr>
        <w:name w:val="2B06F48A5AE5488FB5C96CD2A2A902B8"/>
        <w:category>
          <w:name w:val="General"/>
          <w:gallery w:val="placeholder"/>
        </w:category>
        <w:types>
          <w:type w:val="bbPlcHdr"/>
        </w:types>
        <w:behaviors>
          <w:behavior w:val="content"/>
        </w:behaviors>
        <w:guid w:val="{0201DB86-F15D-4F81-8C27-FA28C4301019}"/>
      </w:docPartPr>
      <w:docPartBody>
        <w:p w:rsidR="00000000" w:rsidRDefault="00A83D89" w:rsidP="00A83D89">
          <w:pPr>
            <w:pStyle w:val="2B06F48A5AE5488FB5C96CD2A2A902B8"/>
          </w:pPr>
          <w:r w:rsidRPr="004B5F10">
            <w:t>Contact</w:t>
          </w:r>
        </w:p>
      </w:docPartBody>
    </w:docPart>
    <w:docPart>
      <w:docPartPr>
        <w:name w:val="991C4827625A4A208D75FE965173B78F"/>
        <w:category>
          <w:name w:val="General"/>
          <w:gallery w:val="placeholder"/>
        </w:category>
        <w:types>
          <w:type w:val="bbPlcHdr"/>
        </w:types>
        <w:behaviors>
          <w:behavior w:val="content"/>
        </w:behaviors>
        <w:guid w:val="{A7869310-DEF2-4ADD-BF83-53AAEE1AD2B2}"/>
      </w:docPartPr>
      <w:docPartBody>
        <w:p w:rsidR="00000000" w:rsidRDefault="00A83D89" w:rsidP="00A83D89">
          <w:pPr>
            <w:pStyle w:val="991C4827625A4A208D75FE965173B78F"/>
          </w:pPr>
          <w:r w:rsidRPr="00DC715A">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D89"/>
    <w:rsid w:val="00A83D89"/>
    <w:rsid w:val="00B9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707235E4924D35942E4FC2B6532D31">
    <w:name w:val="26707235E4924D35942E4FC2B6532D31"/>
  </w:style>
  <w:style w:type="character" w:styleId="Emphasis">
    <w:name w:val="Emphasis"/>
    <w:uiPriority w:val="20"/>
    <w:qFormat/>
    <w:rPr>
      <w:color w:val="2E74B5" w:themeColor="accent5" w:themeShade="BF"/>
    </w:rPr>
  </w:style>
  <w:style w:type="paragraph" w:customStyle="1" w:styleId="B85C4BE57B224A1CB7606B8169981B88">
    <w:name w:val="B85C4BE57B224A1CB7606B8169981B88"/>
  </w:style>
  <w:style w:type="paragraph" w:customStyle="1" w:styleId="C9AA338555794DB1B4B8B21600A969DF">
    <w:name w:val="C9AA338555794DB1B4B8B21600A969DF"/>
  </w:style>
  <w:style w:type="paragraph" w:customStyle="1" w:styleId="A7FE7D322761477680D29936F7C8FD90">
    <w:name w:val="A7FE7D322761477680D29936F7C8FD90"/>
  </w:style>
  <w:style w:type="paragraph" w:customStyle="1" w:styleId="TextLeft">
    <w:name w:val="TextLeft"/>
    <w:basedOn w:val="Normal"/>
    <w:next w:val="Normal"/>
    <w:uiPriority w:val="4"/>
    <w:qFormat/>
    <w:pPr>
      <w:spacing w:after="0" w:line="288" w:lineRule="auto"/>
      <w:jc w:val="right"/>
    </w:pPr>
    <w:rPr>
      <w:rFonts w:eastAsiaTheme="minorHAnsi"/>
      <w:color w:val="404040" w:themeColor="text1" w:themeTint="BF"/>
      <w:szCs w:val="24"/>
    </w:rPr>
  </w:style>
  <w:style w:type="paragraph" w:customStyle="1" w:styleId="1E7AACE1E1FA48EB902A9BA06AEAF75E">
    <w:name w:val="1E7AACE1E1FA48EB902A9BA06AEAF75E"/>
  </w:style>
  <w:style w:type="paragraph" w:customStyle="1" w:styleId="F2162934619F4FAD8BE3C7A8E9FEF516">
    <w:name w:val="F2162934619F4FAD8BE3C7A8E9FEF516"/>
  </w:style>
  <w:style w:type="paragraph" w:customStyle="1" w:styleId="74872C67C2BC4981ABE1E133FD3D6ECB">
    <w:name w:val="74872C67C2BC4981ABE1E133FD3D6ECB"/>
  </w:style>
  <w:style w:type="paragraph" w:customStyle="1" w:styleId="AC5F45ED6B7F4E19B3ED97AEAFD8FE52">
    <w:name w:val="AC5F45ED6B7F4E19B3ED97AEAFD8FE52"/>
  </w:style>
  <w:style w:type="paragraph" w:customStyle="1" w:styleId="91DFDE3EEC644E19A9B64E948EBA6861">
    <w:name w:val="91DFDE3EEC644E19A9B64E948EBA6861"/>
  </w:style>
  <w:style w:type="paragraph" w:customStyle="1" w:styleId="9918226D979347D4A7461D5F6C4165C2">
    <w:name w:val="9918226D979347D4A7461D5F6C4165C2"/>
  </w:style>
  <w:style w:type="paragraph" w:customStyle="1" w:styleId="756AC06B6E624ADBB4B6A8FF63C59AAD">
    <w:name w:val="756AC06B6E624ADBB4B6A8FF63C59AAD"/>
  </w:style>
  <w:style w:type="paragraph" w:customStyle="1" w:styleId="9DD7C71CC2B04C17B6191DAA1C0E5F84">
    <w:name w:val="9DD7C71CC2B04C17B6191DAA1C0E5F84"/>
  </w:style>
  <w:style w:type="paragraph" w:customStyle="1" w:styleId="602F1F14675344768AFF9BB2412D606E">
    <w:name w:val="602F1F14675344768AFF9BB2412D606E"/>
  </w:style>
  <w:style w:type="paragraph" w:customStyle="1" w:styleId="7104A92913984B78B7406C05616D773B">
    <w:name w:val="7104A92913984B78B7406C05616D773B"/>
  </w:style>
  <w:style w:type="paragraph" w:customStyle="1" w:styleId="EBD70B7C985443E586B386B354EC1EAC">
    <w:name w:val="EBD70B7C985443E586B386B354EC1EAC"/>
  </w:style>
  <w:style w:type="paragraph" w:customStyle="1" w:styleId="A366BABD59384CF9ACDB550B2F3F9D5C">
    <w:name w:val="A366BABD59384CF9ACDB550B2F3F9D5C"/>
  </w:style>
  <w:style w:type="paragraph" w:customStyle="1" w:styleId="A264CE3B2FA84A2690BA9B164C9668E9">
    <w:name w:val="A264CE3B2FA84A2690BA9B164C9668E9"/>
  </w:style>
  <w:style w:type="paragraph" w:customStyle="1" w:styleId="C12409E8CD11401497C4D8E5530A9A2F">
    <w:name w:val="C12409E8CD11401497C4D8E5530A9A2F"/>
  </w:style>
  <w:style w:type="paragraph" w:customStyle="1" w:styleId="450A92F323744AE4A078182FA440846F">
    <w:name w:val="450A92F323744AE4A078182FA440846F"/>
  </w:style>
  <w:style w:type="paragraph" w:customStyle="1" w:styleId="FBBDFD1B03E44188A6C16594C319A736">
    <w:name w:val="FBBDFD1B03E44188A6C16594C319A736"/>
  </w:style>
  <w:style w:type="paragraph" w:customStyle="1" w:styleId="0390C777BA3D4828BF7B8F215DFD019F">
    <w:name w:val="0390C777BA3D4828BF7B8F215DFD019F"/>
  </w:style>
  <w:style w:type="paragraph" w:customStyle="1" w:styleId="4D31205C649B4279B7BAEAA5B33F01BE">
    <w:name w:val="4D31205C649B4279B7BAEAA5B33F01BE"/>
  </w:style>
  <w:style w:type="paragraph" w:customStyle="1" w:styleId="1E29F9959DF84FDF9ED218BDF51BA07B">
    <w:name w:val="1E29F9959DF84FDF9ED218BDF51BA07B"/>
  </w:style>
  <w:style w:type="paragraph" w:customStyle="1" w:styleId="0F448F66625A48E09596BEBDF2FD6FC5">
    <w:name w:val="0F448F66625A48E09596BEBDF2FD6FC5"/>
  </w:style>
  <w:style w:type="paragraph" w:customStyle="1" w:styleId="D911C14C543B426F8203C0896D5261D6">
    <w:name w:val="D911C14C543B426F8203C0896D5261D6"/>
  </w:style>
  <w:style w:type="paragraph" w:customStyle="1" w:styleId="B5DC251365D843AB80137D4562773936">
    <w:name w:val="B5DC251365D843AB80137D4562773936"/>
  </w:style>
  <w:style w:type="paragraph" w:customStyle="1" w:styleId="ADBE024FD2AF497891BB9D9DCD7B5614">
    <w:name w:val="ADBE024FD2AF497891BB9D9DCD7B5614"/>
  </w:style>
  <w:style w:type="paragraph" w:customStyle="1" w:styleId="E49D5BF2F29345A297F871610A3C90A6">
    <w:name w:val="E49D5BF2F29345A297F871610A3C90A6"/>
  </w:style>
  <w:style w:type="paragraph" w:customStyle="1" w:styleId="0D177B1228A4453C8267CDEE65CE8F08">
    <w:name w:val="0D177B1228A4453C8267CDEE65CE8F08"/>
  </w:style>
  <w:style w:type="paragraph" w:customStyle="1" w:styleId="332BE9F06B034C59AA6F151F6665C32B">
    <w:name w:val="332BE9F06B034C59AA6F151F6665C32B"/>
  </w:style>
  <w:style w:type="paragraph" w:customStyle="1" w:styleId="5943CA20B9644DE393C5D0014722F3E6">
    <w:name w:val="5943CA20B9644DE393C5D0014722F3E6"/>
  </w:style>
  <w:style w:type="paragraph" w:customStyle="1" w:styleId="CF01284002D04CB1A51F767063EC6BEE">
    <w:name w:val="CF01284002D04CB1A51F767063EC6BEE"/>
  </w:style>
  <w:style w:type="paragraph" w:customStyle="1" w:styleId="5B3118A1055C49F9AC9C39E038BFBCF7">
    <w:name w:val="5B3118A1055C49F9AC9C39E038BFBCF7"/>
  </w:style>
  <w:style w:type="paragraph" w:customStyle="1" w:styleId="B7086D83290D448C9BCC1C0A4615E089">
    <w:name w:val="B7086D83290D448C9BCC1C0A4615E089"/>
  </w:style>
  <w:style w:type="paragraph" w:customStyle="1" w:styleId="C387357610BC416AAB3F56C2106F106F">
    <w:name w:val="C387357610BC416AAB3F56C2106F106F"/>
  </w:style>
  <w:style w:type="paragraph" w:customStyle="1" w:styleId="TextRight">
    <w:name w:val="TextRight"/>
    <w:basedOn w:val="Normal"/>
    <w:next w:val="Normal"/>
    <w:uiPriority w:val="5"/>
    <w:qFormat/>
    <w:pPr>
      <w:spacing w:after="0" w:line="288" w:lineRule="auto"/>
    </w:pPr>
    <w:rPr>
      <w:rFonts w:eastAsiaTheme="minorHAnsi" w:cs="Times New Roman (Body CS)"/>
      <w:color w:val="404040" w:themeColor="text1" w:themeTint="BF"/>
      <w:szCs w:val="24"/>
    </w:rPr>
  </w:style>
  <w:style w:type="paragraph" w:customStyle="1" w:styleId="81E700497ACC418B9699A4A4210DDA4E">
    <w:name w:val="81E700497ACC418B9699A4A4210DDA4E"/>
  </w:style>
  <w:style w:type="paragraph" w:customStyle="1" w:styleId="51EF17E76ACA45378BE3DA05192F6D99">
    <w:name w:val="51EF17E76ACA45378BE3DA05192F6D99"/>
  </w:style>
  <w:style w:type="paragraph" w:customStyle="1" w:styleId="0AC59735796149F79266C53A61153738">
    <w:name w:val="0AC59735796149F79266C53A61153738"/>
  </w:style>
  <w:style w:type="paragraph" w:customStyle="1" w:styleId="0873AA2DADDF40FDB89572FB13A00EC4">
    <w:name w:val="0873AA2DADDF40FDB89572FB13A00EC4"/>
  </w:style>
  <w:style w:type="paragraph" w:customStyle="1" w:styleId="62539E87D792482CA5AB598ED83FA11A">
    <w:name w:val="62539E87D792482CA5AB598ED83FA11A"/>
  </w:style>
  <w:style w:type="paragraph" w:customStyle="1" w:styleId="2B06F48A5AE5488FB5C96CD2A2A902B8">
    <w:name w:val="2B06F48A5AE5488FB5C96CD2A2A902B8"/>
    <w:rsid w:val="00A83D89"/>
  </w:style>
  <w:style w:type="paragraph" w:customStyle="1" w:styleId="991C4827625A4A208D75FE965173B78F">
    <w:name w:val="991C4827625A4A208D75FE965173B78F"/>
    <w:rsid w:val="00A83D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Attorney resume</Template>
  <TotalTime>0</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2022-09-20T19:05:00Z</dcterms:created>
  <dcterms:modified xsi:type="dcterms:W3CDTF">2022-09-20T19:37:00Z</dcterms:modified>
</cp:coreProperties>
</file>